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1DF6" w14:textId="2FF28F95" w:rsidR="00080C97" w:rsidRDefault="00422685">
      <w:pPr>
        <w:pStyle w:val="NoSpacing"/>
      </w:pPr>
      <w:r>
        <w:t>Noah Caulfield</w:t>
      </w:r>
    </w:p>
    <w:p w14:paraId="1E414D40" w14:textId="0887CAAA" w:rsidR="00080C97" w:rsidRDefault="000230B6">
      <w:pPr>
        <w:pStyle w:val="NoSpacing"/>
      </w:pPr>
      <w:r w:rsidRPr="000230B6">
        <w:t>Dr. Essa Imhmed</w:t>
      </w:r>
    </w:p>
    <w:p w14:paraId="4A3D436D" w14:textId="2D3DD2AE" w:rsidR="00080C97" w:rsidRDefault="00422685">
      <w:pPr>
        <w:pStyle w:val="NoSpacing"/>
      </w:pPr>
      <w:r>
        <w:t>CS 451</w:t>
      </w:r>
    </w:p>
    <w:p w14:paraId="2B5088C3" w14:textId="450D4170" w:rsidR="007D4B2F" w:rsidRPr="000230B6" w:rsidRDefault="00422685">
      <w:pPr>
        <w:pStyle w:val="NoSpacing"/>
        <w:rPr>
          <w:rFonts w:asciiTheme="majorHAnsi" w:hAnsiTheme="majorHAnsi" w:cstheme="majorHAnsi"/>
        </w:rPr>
      </w:pPr>
      <w:r>
        <w:t>4/3/2024</w:t>
      </w:r>
    </w:p>
    <w:p w14:paraId="4B9B645A" w14:textId="28DDB612" w:rsidR="00080C97" w:rsidRPr="000230B6" w:rsidRDefault="00422685">
      <w:pPr>
        <w:pStyle w:val="Title"/>
        <w:rPr>
          <w:rFonts w:cstheme="majorHAnsi"/>
        </w:rPr>
      </w:pPr>
      <w:r w:rsidRPr="000230B6">
        <w:rPr>
          <w:rFonts w:cstheme="majorHAnsi"/>
        </w:rPr>
        <w:t>Homework 3</w:t>
      </w:r>
      <w:r w:rsidR="00EC2FE4" w:rsidRPr="000230B6">
        <w:rPr>
          <w:rFonts w:cstheme="majorHAnsi"/>
        </w:rPr>
        <w:t xml:space="preserve">: </w:t>
      </w:r>
      <w:r w:rsidRPr="000230B6">
        <w:rPr>
          <w:rFonts w:cstheme="majorHAnsi"/>
        </w:rPr>
        <w:t xml:space="preserve">Divide-and-conquer </w:t>
      </w:r>
      <w:r w:rsidRPr="000230B6">
        <w:rPr>
          <w:rFonts w:cstheme="majorHAnsi"/>
        </w:rPr>
        <w:t>algorithms.</w:t>
      </w:r>
    </w:p>
    <w:p w14:paraId="0A4806DE" w14:textId="37DE7533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1.  Here is an array which has just been partitioned by the first step of</w:t>
      </w:r>
    </w:p>
    <w:p w14:paraId="083C16EB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Quicksort:</w:t>
      </w:r>
    </w:p>
    <w:p w14:paraId="0447E58E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3, 0, 2, 4, 5, 8, 7, 6, 9</w:t>
      </w:r>
    </w:p>
    <w:p w14:paraId="553E2431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Which of these elements could have been the pivot? (</w:t>
      </w:r>
      <w:proofErr w:type="gramStart"/>
      <w:r w:rsidRPr="000230B6">
        <w:rPr>
          <w:rFonts w:asciiTheme="majorHAnsi" w:hAnsiTheme="majorHAnsi" w:cstheme="majorHAnsi"/>
          <w:b/>
          <w:bCs/>
        </w:rPr>
        <w:t>if</w:t>
      </w:r>
      <w:proofErr w:type="gramEnd"/>
      <w:r w:rsidRPr="000230B6">
        <w:rPr>
          <w:rFonts w:asciiTheme="majorHAnsi" w:hAnsiTheme="majorHAnsi" w:cstheme="majorHAnsi"/>
          <w:b/>
          <w:bCs/>
        </w:rPr>
        <w:t xml:space="preserve"> there are more</w:t>
      </w:r>
    </w:p>
    <w:p w14:paraId="4BFF6110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than one possibility, list them all.)</w:t>
      </w:r>
    </w:p>
    <w:p w14:paraId="74AB552C" w14:textId="41910398" w:rsidR="00A93491" w:rsidRPr="000230B6" w:rsidRDefault="00A93491" w:rsidP="00A93491">
      <w:pPr>
        <w:spacing w:line="240" w:lineRule="auto"/>
        <w:rPr>
          <w:rFonts w:asciiTheme="majorHAnsi" w:hAnsiTheme="majorHAnsi" w:cstheme="majorHAnsi"/>
        </w:rPr>
      </w:pPr>
      <w:r w:rsidRPr="000230B6">
        <w:rPr>
          <w:rFonts w:asciiTheme="majorHAnsi" w:hAnsiTheme="majorHAnsi" w:cstheme="majorHAnsi"/>
          <w:b/>
          <w:bCs/>
          <w:highlight w:val="yellow"/>
        </w:rPr>
        <w:t>4</w:t>
      </w:r>
      <w:r w:rsidRPr="000230B6">
        <w:rPr>
          <w:rFonts w:asciiTheme="majorHAnsi" w:hAnsiTheme="majorHAnsi" w:cstheme="majorHAnsi"/>
          <w:b/>
          <w:bCs/>
        </w:rPr>
        <w:t xml:space="preserve"> </w:t>
      </w:r>
      <w:r w:rsidRPr="000230B6">
        <w:rPr>
          <w:rFonts w:asciiTheme="majorHAnsi" w:hAnsiTheme="majorHAnsi" w:cstheme="majorHAnsi"/>
        </w:rPr>
        <w:t>works as a pivot because every number before it in the array (3, 0, 2) is smaller, and every number after it (5, 8, 7, 6, 9) is larger. So, 4 divid</w:t>
      </w:r>
      <w:r w:rsidRPr="000230B6">
        <w:rPr>
          <w:rFonts w:asciiTheme="majorHAnsi" w:hAnsiTheme="majorHAnsi" w:cstheme="majorHAnsi"/>
        </w:rPr>
        <w:t>es</w:t>
      </w:r>
      <w:r w:rsidRPr="000230B6">
        <w:rPr>
          <w:rFonts w:asciiTheme="majorHAnsi" w:hAnsiTheme="majorHAnsi" w:cstheme="majorHAnsi"/>
        </w:rPr>
        <w:t xml:space="preserve"> the array into a smaller side and a larger side.</w:t>
      </w:r>
    </w:p>
    <w:p w14:paraId="311AF7F3" w14:textId="77777777" w:rsidR="00A93491" w:rsidRPr="000230B6" w:rsidRDefault="00A93491" w:rsidP="00A93491">
      <w:pPr>
        <w:spacing w:line="240" w:lineRule="auto"/>
        <w:ind w:firstLine="0"/>
        <w:rPr>
          <w:rFonts w:asciiTheme="majorHAnsi" w:hAnsiTheme="majorHAnsi" w:cstheme="majorHAnsi"/>
        </w:rPr>
      </w:pPr>
    </w:p>
    <w:p w14:paraId="5A9094A2" w14:textId="5B87EE61" w:rsidR="00A93491" w:rsidRPr="000230B6" w:rsidRDefault="00A93491" w:rsidP="00A93491">
      <w:pPr>
        <w:spacing w:line="240" w:lineRule="auto"/>
        <w:rPr>
          <w:rFonts w:asciiTheme="majorHAnsi" w:hAnsiTheme="majorHAnsi" w:cstheme="majorHAnsi"/>
        </w:rPr>
      </w:pPr>
      <w:r w:rsidRPr="000230B6">
        <w:rPr>
          <w:rFonts w:asciiTheme="majorHAnsi" w:hAnsiTheme="majorHAnsi" w:cstheme="majorHAnsi"/>
          <w:b/>
          <w:bCs/>
          <w:highlight w:val="yellow"/>
        </w:rPr>
        <w:t>5</w:t>
      </w:r>
      <w:r w:rsidRPr="000230B6">
        <w:rPr>
          <w:rFonts w:asciiTheme="majorHAnsi" w:hAnsiTheme="majorHAnsi" w:cstheme="majorHAnsi"/>
        </w:rPr>
        <w:t xml:space="preserve"> can be a pivot. The numbers before it (3, 0, 2, 4) are all smaller, and the numbers after it (8, 7, 6, 9) are all larger. </w:t>
      </w:r>
      <w:r w:rsidRPr="000230B6">
        <w:rPr>
          <w:rFonts w:asciiTheme="majorHAnsi" w:hAnsiTheme="majorHAnsi" w:cstheme="majorHAnsi"/>
        </w:rPr>
        <w:t>Five</w:t>
      </w:r>
      <w:r w:rsidRPr="000230B6">
        <w:rPr>
          <w:rFonts w:asciiTheme="majorHAnsi" w:hAnsiTheme="majorHAnsi" w:cstheme="majorHAnsi"/>
        </w:rPr>
        <w:t xml:space="preserve"> also neatly splits the array into groups of smaller and larger numbers.</w:t>
      </w:r>
    </w:p>
    <w:p w14:paraId="77A3038F" w14:textId="77777777" w:rsidR="00A93491" w:rsidRPr="000230B6" w:rsidRDefault="00A93491" w:rsidP="00A93491">
      <w:pPr>
        <w:spacing w:line="240" w:lineRule="auto"/>
        <w:rPr>
          <w:rFonts w:asciiTheme="majorHAnsi" w:hAnsiTheme="majorHAnsi" w:cstheme="majorHAnsi"/>
        </w:rPr>
      </w:pPr>
    </w:p>
    <w:p w14:paraId="704F479B" w14:textId="43C5C81B" w:rsidR="00422685" w:rsidRPr="000230B6" w:rsidRDefault="00A93491" w:rsidP="00A93491">
      <w:pPr>
        <w:spacing w:line="240" w:lineRule="auto"/>
        <w:rPr>
          <w:rFonts w:asciiTheme="majorHAnsi" w:hAnsiTheme="majorHAnsi" w:cstheme="majorHAnsi"/>
        </w:rPr>
      </w:pPr>
      <w:r w:rsidRPr="000230B6">
        <w:rPr>
          <w:rFonts w:asciiTheme="majorHAnsi" w:hAnsiTheme="majorHAnsi" w:cstheme="majorHAnsi"/>
          <w:b/>
          <w:bCs/>
        </w:rPr>
        <w:t xml:space="preserve"> </w:t>
      </w:r>
      <w:r w:rsidRPr="000230B6">
        <w:rPr>
          <w:rFonts w:asciiTheme="majorHAnsi" w:hAnsiTheme="majorHAnsi" w:cstheme="majorHAnsi"/>
          <w:b/>
          <w:bCs/>
          <w:highlight w:val="yellow"/>
        </w:rPr>
        <w:t>9</w:t>
      </w:r>
      <w:r w:rsidRPr="000230B6">
        <w:rPr>
          <w:rFonts w:asciiTheme="majorHAnsi" w:hAnsiTheme="majorHAnsi" w:cstheme="majorHAnsi"/>
        </w:rPr>
        <w:t xml:space="preserve"> is at the end of the array,</w:t>
      </w:r>
      <w:r w:rsidRPr="000230B6">
        <w:rPr>
          <w:rFonts w:asciiTheme="majorHAnsi" w:hAnsiTheme="majorHAnsi" w:cstheme="majorHAnsi"/>
        </w:rPr>
        <w:t xml:space="preserve"> but</w:t>
      </w:r>
      <w:r w:rsidRPr="000230B6">
        <w:rPr>
          <w:rFonts w:asciiTheme="majorHAnsi" w:hAnsiTheme="majorHAnsi" w:cstheme="majorHAnsi"/>
        </w:rPr>
        <w:t xml:space="preserve"> it still </w:t>
      </w:r>
      <w:r w:rsidRPr="000230B6">
        <w:rPr>
          <w:rFonts w:asciiTheme="majorHAnsi" w:hAnsiTheme="majorHAnsi" w:cstheme="majorHAnsi"/>
        </w:rPr>
        <w:t>counts</w:t>
      </w:r>
      <w:r w:rsidRPr="000230B6">
        <w:rPr>
          <w:rFonts w:asciiTheme="majorHAnsi" w:hAnsiTheme="majorHAnsi" w:cstheme="majorHAnsi"/>
        </w:rPr>
        <w:t xml:space="preserve"> as a pivot. All the numbers before it (3, 0, 2, 4, 5, 8, 7, 6) are smaller, and there are no numbers after it</w:t>
      </w:r>
      <w:r w:rsidRPr="000230B6">
        <w:rPr>
          <w:rFonts w:asciiTheme="majorHAnsi" w:hAnsiTheme="majorHAnsi" w:cstheme="majorHAnsi"/>
        </w:rPr>
        <w:t>, making</w:t>
      </w:r>
      <w:r w:rsidRPr="000230B6">
        <w:rPr>
          <w:rFonts w:asciiTheme="majorHAnsi" w:hAnsiTheme="majorHAnsi" w:cstheme="majorHAnsi"/>
        </w:rPr>
        <w:t xml:space="preserve"> 9 an effective point for dividing the array, </w:t>
      </w:r>
      <w:r w:rsidRPr="000230B6">
        <w:rPr>
          <w:rFonts w:asciiTheme="majorHAnsi" w:hAnsiTheme="majorHAnsi" w:cstheme="majorHAnsi"/>
        </w:rPr>
        <w:t>even if creating only one side</w:t>
      </w:r>
      <w:r w:rsidRPr="000230B6">
        <w:rPr>
          <w:rFonts w:asciiTheme="majorHAnsi" w:hAnsiTheme="majorHAnsi" w:cstheme="majorHAnsi"/>
        </w:rPr>
        <w:t>.</w:t>
      </w:r>
    </w:p>
    <w:p w14:paraId="051C7519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32F418C9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1F3B86EB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2. What is the running time of Quicksort when all elements of array A have</w:t>
      </w:r>
    </w:p>
    <w:p w14:paraId="49B3B29F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the same value? Justify your answer.</w:t>
      </w:r>
    </w:p>
    <w:p w14:paraId="77103B16" w14:textId="07425898" w:rsidR="00422685" w:rsidRPr="000230B6" w:rsidRDefault="00A93491" w:rsidP="00A93491">
      <w:pPr>
        <w:spacing w:line="240" w:lineRule="auto"/>
        <w:rPr>
          <w:rFonts w:asciiTheme="majorHAnsi" w:hAnsiTheme="majorHAnsi" w:cstheme="majorHAnsi"/>
        </w:rPr>
      </w:pPr>
      <w:r w:rsidRPr="000230B6">
        <w:rPr>
          <w:rFonts w:asciiTheme="majorHAnsi" w:hAnsiTheme="majorHAnsi" w:cstheme="majorHAnsi"/>
        </w:rPr>
        <w:t>When Quicksort sorts an array where every item is the same, it ends up working slower, taking</w:t>
      </w:r>
      <w:r w:rsidRPr="000230B6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  <w:highlight w:val="yellow"/>
          </w:rPr>
          <m:t>0</m:t>
        </m:r>
        <m:sSup>
          <m:sSupPr>
            <m:ctrlPr>
              <w:rPr>
                <w:rFonts w:ascii="Cambria Math" w:hAnsi="Cambria Math" w:cstheme="majorHAnsi"/>
                <w:highlight w:val="yellow"/>
              </w:rPr>
            </m:ctrlPr>
          </m:sSupPr>
          <m:e>
            <m:r>
              <w:rPr>
                <w:rFonts w:ascii="Cambria Math" w:hAnsi="Cambria Math" w:cstheme="majorHAnsi"/>
                <w:highlight w:val="yellow"/>
              </w:rPr>
              <m:t>(n</m:t>
            </m:r>
          </m:e>
          <m:sup>
            <m:r>
              <w:rPr>
                <w:rFonts w:ascii="Cambria Math" w:hAnsi="Cambria Math" w:cstheme="majorHAnsi"/>
                <w:highlight w:val="yellow"/>
              </w:rPr>
              <m:t>2</m:t>
            </m:r>
          </m:sup>
        </m:sSup>
        <m:r>
          <w:rPr>
            <w:rFonts w:ascii="Cambria Math" w:hAnsi="Cambria Math" w:cstheme="majorHAnsi"/>
            <w:highlight w:val="yellow"/>
          </w:rPr>
          <m:t>)</m:t>
        </m:r>
      </m:oMath>
      <w:r w:rsidRPr="000230B6">
        <w:rPr>
          <w:rFonts w:asciiTheme="majorHAnsi" w:hAnsiTheme="majorHAnsi" w:cstheme="majorHAnsi"/>
        </w:rPr>
        <w:t xml:space="preserve"> time. This happens because, instead of breaking the list into smaller parts, Quicksort tries to sort the array one item at a time, putting all other items on one side. So, instead of quickly dividing and conquering, it slowly goes through the whole array, making it much less efficient for this specific situation.</w:t>
      </w:r>
    </w:p>
    <w:p w14:paraId="567E6B88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0DD86205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3. Given a sorted array of distinct integers </w:t>
      </w:r>
      <w:proofErr w:type="gramStart"/>
      <w:r w:rsidRPr="000230B6">
        <w:rPr>
          <w:rFonts w:asciiTheme="majorHAnsi" w:hAnsiTheme="majorHAnsi" w:cstheme="majorHAnsi"/>
          <w:b/>
          <w:bCs/>
        </w:rPr>
        <w:t>A[</w:t>
      </w:r>
      <w:proofErr w:type="gramEnd"/>
      <w:r w:rsidRPr="000230B6">
        <w:rPr>
          <w:rFonts w:asciiTheme="majorHAnsi" w:hAnsiTheme="majorHAnsi" w:cstheme="majorHAnsi"/>
          <w:b/>
          <w:bCs/>
        </w:rPr>
        <w:t>1, . . . , n], you want to find out</w:t>
      </w:r>
    </w:p>
    <w:p w14:paraId="41350EA4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whether there is an index i for which A[i] = i. Give a divide-and-conquer</w:t>
      </w:r>
    </w:p>
    <w:p w14:paraId="2B7F8597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algorithm that runs in time </w:t>
      </w:r>
      <w:proofErr w:type="gramStart"/>
      <w:r w:rsidRPr="000230B6">
        <w:rPr>
          <w:rFonts w:asciiTheme="majorHAnsi" w:hAnsiTheme="majorHAnsi" w:cstheme="majorHAnsi"/>
          <w:b/>
          <w:bCs/>
        </w:rPr>
        <w:t>O(</w:t>
      </w:r>
      <w:proofErr w:type="gramEnd"/>
      <w:r w:rsidRPr="000230B6">
        <w:rPr>
          <w:rFonts w:asciiTheme="majorHAnsi" w:hAnsiTheme="majorHAnsi" w:cstheme="majorHAnsi"/>
          <w:b/>
          <w:bCs/>
        </w:rPr>
        <w:t>log n).</w:t>
      </w:r>
    </w:p>
    <w:p w14:paraId="76DB63B0" w14:textId="77777777" w:rsidR="00422685" w:rsidRPr="000230B6" w:rsidRDefault="00422685" w:rsidP="00422685">
      <w:pPr>
        <w:pBdr>
          <w:bottom w:val="thinThickThinMediumGap" w:sz="18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</w:p>
    <w:p w14:paraId="41E2F162" w14:textId="3D9327CB" w:rsidR="007C5C8F" w:rsidRPr="000230B6" w:rsidRDefault="007C5C8F" w:rsidP="007C5C8F">
      <w:pPr>
        <w:spacing w:line="240" w:lineRule="auto"/>
        <w:ind w:firstLine="0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# copy/paste version of code; image below </w:t>
      </w:r>
    </w:p>
    <w:p w14:paraId="2BBACE9F" w14:textId="1CB9552E" w:rsidR="007C5C8F" w:rsidRPr="000230B6" w:rsidRDefault="007C5C8F" w:rsidP="007C5C8F">
      <w:pPr>
        <w:spacing w:line="240" w:lineRule="auto"/>
        <w:ind w:firstLine="0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def findFixedIndexIterative(A):</w:t>
      </w:r>
    </w:p>
    <w:p w14:paraId="389576B7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    low, high = 0, len(A) - 1</w:t>
      </w:r>
    </w:p>
    <w:p w14:paraId="58F812DC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    </w:t>
      </w:r>
    </w:p>
    <w:p w14:paraId="3FF86D98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    while low &lt;= high:</w:t>
      </w:r>
    </w:p>
    <w:p w14:paraId="38913ABC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        mid = (low + high) // 2</w:t>
      </w:r>
    </w:p>
    <w:p w14:paraId="368701F5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lastRenderedPageBreak/>
        <w:t xml:space="preserve">        if A[mid] == mid:</w:t>
      </w:r>
    </w:p>
    <w:p w14:paraId="7462EEAA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            return </w:t>
      </w:r>
      <w:proofErr w:type="gramStart"/>
      <w:r w:rsidRPr="000230B6">
        <w:rPr>
          <w:rFonts w:asciiTheme="majorHAnsi" w:hAnsiTheme="majorHAnsi" w:cstheme="majorHAnsi"/>
          <w:b/>
          <w:bCs/>
        </w:rPr>
        <w:t>mid  #</w:t>
      </w:r>
      <w:proofErr w:type="gramEnd"/>
      <w:r w:rsidRPr="000230B6">
        <w:rPr>
          <w:rFonts w:asciiTheme="majorHAnsi" w:hAnsiTheme="majorHAnsi" w:cstheme="majorHAnsi"/>
          <w:b/>
          <w:bCs/>
        </w:rPr>
        <w:t xml:space="preserve"> Fixed point found</w:t>
      </w:r>
    </w:p>
    <w:p w14:paraId="126AE7B9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        elif A[mid] &gt; mid:</w:t>
      </w:r>
    </w:p>
    <w:p w14:paraId="2A485057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            high = mid - </w:t>
      </w:r>
      <w:proofErr w:type="gramStart"/>
      <w:r w:rsidRPr="000230B6">
        <w:rPr>
          <w:rFonts w:asciiTheme="majorHAnsi" w:hAnsiTheme="majorHAnsi" w:cstheme="majorHAnsi"/>
          <w:b/>
          <w:bCs/>
        </w:rPr>
        <w:t>1  #</w:t>
      </w:r>
      <w:proofErr w:type="gramEnd"/>
      <w:r w:rsidRPr="000230B6">
        <w:rPr>
          <w:rFonts w:asciiTheme="majorHAnsi" w:hAnsiTheme="majorHAnsi" w:cstheme="majorHAnsi"/>
          <w:b/>
          <w:bCs/>
        </w:rPr>
        <w:t xml:space="preserve"> Search left half</w:t>
      </w:r>
    </w:p>
    <w:p w14:paraId="333EF2EC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        else:</w:t>
      </w:r>
    </w:p>
    <w:p w14:paraId="10FA0EFF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            low = mid + </w:t>
      </w:r>
      <w:proofErr w:type="gramStart"/>
      <w:r w:rsidRPr="000230B6">
        <w:rPr>
          <w:rFonts w:asciiTheme="majorHAnsi" w:hAnsiTheme="majorHAnsi" w:cstheme="majorHAnsi"/>
          <w:b/>
          <w:bCs/>
        </w:rPr>
        <w:t>1  #</w:t>
      </w:r>
      <w:proofErr w:type="gramEnd"/>
      <w:r w:rsidRPr="000230B6">
        <w:rPr>
          <w:rFonts w:asciiTheme="majorHAnsi" w:hAnsiTheme="majorHAnsi" w:cstheme="majorHAnsi"/>
          <w:b/>
          <w:bCs/>
        </w:rPr>
        <w:t xml:space="preserve"> Search right half</w:t>
      </w:r>
    </w:p>
    <w:p w14:paraId="641DF625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            </w:t>
      </w:r>
    </w:p>
    <w:p w14:paraId="7D6CF8A2" w14:textId="280739F8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    return </w:t>
      </w:r>
      <w:proofErr w:type="gramStart"/>
      <w:r w:rsidRPr="000230B6">
        <w:rPr>
          <w:rFonts w:asciiTheme="majorHAnsi" w:hAnsiTheme="majorHAnsi" w:cstheme="majorHAnsi"/>
          <w:b/>
          <w:bCs/>
        </w:rPr>
        <w:t>None  #</w:t>
      </w:r>
      <w:proofErr w:type="gramEnd"/>
      <w:r w:rsidRPr="000230B6">
        <w:rPr>
          <w:rFonts w:asciiTheme="majorHAnsi" w:hAnsiTheme="majorHAnsi" w:cstheme="majorHAnsi"/>
          <w:b/>
          <w:bCs/>
        </w:rPr>
        <w:t xml:space="preserve"> No fixed point found</w:t>
      </w:r>
    </w:p>
    <w:p w14:paraId="7386092F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781B3932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# Example usage</w:t>
      </w:r>
    </w:p>
    <w:p w14:paraId="476E2D5F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A = [-10, -1, 0, 3, 10, 11, 12, 13</w:t>
      </w:r>
      <w:proofErr w:type="gramStart"/>
      <w:r w:rsidRPr="000230B6">
        <w:rPr>
          <w:rFonts w:asciiTheme="majorHAnsi" w:hAnsiTheme="majorHAnsi" w:cstheme="majorHAnsi"/>
          <w:b/>
          <w:bCs/>
        </w:rPr>
        <w:t>]  #</w:t>
      </w:r>
      <w:proofErr w:type="gramEnd"/>
      <w:r w:rsidRPr="000230B6">
        <w:rPr>
          <w:rFonts w:asciiTheme="majorHAnsi" w:hAnsiTheme="majorHAnsi" w:cstheme="majorHAnsi"/>
          <w:b/>
          <w:bCs/>
        </w:rPr>
        <w:t xml:space="preserve"> Example array, assuming A[i] starts from A[0]</w:t>
      </w:r>
    </w:p>
    <w:p w14:paraId="68CF793D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result = findFixedIndexIterative(A)</w:t>
      </w:r>
    </w:p>
    <w:p w14:paraId="7A6B104B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if result is not None:</w:t>
      </w:r>
    </w:p>
    <w:p w14:paraId="785D061A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    </w:t>
      </w:r>
      <w:proofErr w:type="gramStart"/>
      <w:r w:rsidRPr="000230B6">
        <w:rPr>
          <w:rFonts w:asciiTheme="majorHAnsi" w:hAnsiTheme="majorHAnsi" w:cstheme="majorHAnsi"/>
          <w:b/>
          <w:bCs/>
        </w:rPr>
        <w:t>print(</w:t>
      </w:r>
      <w:proofErr w:type="gramEnd"/>
      <w:r w:rsidRPr="000230B6">
        <w:rPr>
          <w:rFonts w:asciiTheme="majorHAnsi" w:hAnsiTheme="majorHAnsi" w:cstheme="majorHAnsi"/>
          <w:b/>
          <w:bCs/>
        </w:rPr>
        <w:t>f"A fixed point is at index {result}, where A[{result}] = {result}.")</w:t>
      </w:r>
    </w:p>
    <w:p w14:paraId="23C01333" w14:textId="77777777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else:</w:t>
      </w:r>
    </w:p>
    <w:p w14:paraId="0BEB05E4" w14:textId="1AAD59D4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    </w:t>
      </w:r>
      <w:proofErr w:type="gramStart"/>
      <w:r w:rsidRPr="000230B6">
        <w:rPr>
          <w:rFonts w:asciiTheme="majorHAnsi" w:hAnsiTheme="majorHAnsi" w:cstheme="majorHAnsi"/>
          <w:b/>
          <w:bCs/>
        </w:rPr>
        <w:t>print(</w:t>
      </w:r>
      <w:proofErr w:type="gramEnd"/>
      <w:r w:rsidRPr="000230B6">
        <w:rPr>
          <w:rFonts w:asciiTheme="majorHAnsi" w:hAnsiTheme="majorHAnsi" w:cstheme="majorHAnsi"/>
          <w:b/>
          <w:bCs/>
        </w:rPr>
        <w:t>"There is no index i such that A[i] = i.")</w:t>
      </w:r>
    </w:p>
    <w:p w14:paraId="2E7DF7B3" w14:textId="6C918A2C" w:rsidR="007C5C8F" w:rsidRPr="000230B6" w:rsidRDefault="007C5C8F" w:rsidP="007C5C8F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756B4F1B" w14:textId="465879A6" w:rsidR="00422685" w:rsidRPr="000230B6" w:rsidRDefault="007C5C8F" w:rsidP="00422685">
      <w:pPr>
        <w:pBdr>
          <w:bottom w:val="thinThickThinMediumGap" w:sz="18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drawing>
          <wp:inline distT="0" distB="0" distL="0" distR="0" wp14:anchorId="4B3FBA62" wp14:editId="00286069">
            <wp:extent cx="5943600" cy="3532505"/>
            <wp:effectExtent l="0" t="0" r="0" b="0"/>
            <wp:docPr id="78449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994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0C32" w14:textId="77777777" w:rsidR="007C5C8F" w:rsidRPr="000230B6" w:rsidRDefault="007C5C8F" w:rsidP="00422685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5634CDCB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4. Suppose we are comparing implementations of insertion sort and merge</w:t>
      </w:r>
    </w:p>
    <w:p w14:paraId="42C7B9B7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sort on the same machine. For inputs of size n, insertion sort runs in </w:t>
      </w:r>
      <w:proofErr w:type="gramStart"/>
      <w:r w:rsidRPr="000230B6">
        <w:rPr>
          <w:rFonts w:asciiTheme="majorHAnsi" w:hAnsiTheme="majorHAnsi" w:cstheme="majorHAnsi"/>
          <w:b/>
          <w:bCs/>
        </w:rPr>
        <w:t>8n2</w:t>
      </w:r>
      <w:proofErr w:type="gramEnd"/>
    </w:p>
    <w:p w14:paraId="032C7A93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>steps, while merge sort runs in 64n lg n steps. For which values of n does</w:t>
      </w:r>
    </w:p>
    <w:p w14:paraId="5C670BC1" w14:textId="77777777" w:rsidR="00422685" w:rsidRPr="000230B6" w:rsidRDefault="00422685" w:rsidP="00422685">
      <w:pPr>
        <w:spacing w:line="240" w:lineRule="auto"/>
        <w:rPr>
          <w:rFonts w:asciiTheme="majorHAnsi" w:hAnsiTheme="majorHAnsi" w:cstheme="majorHAnsi"/>
          <w:b/>
          <w:bCs/>
        </w:rPr>
      </w:pPr>
      <w:r w:rsidRPr="000230B6">
        <w:rPr>
          <w:rFonts w:asciiTheme="majorHAnsi" w:hAnsiTheme="majorHAnsi" w:cstheme="majorHAnsi"/>
          <w:b/>
          <w:bCs/>
        </w:rPr>
        <w:t xml:space="preserve">insertion sort beat merge </w:t>
      </w:r>
      <w:proofErr w:type="gramStart"/>
      <w:r w:rsidRPr="000230B6">
        <w:rPr>
          <w:rFonts w:asciiTheme="majorHAnsi" w:hAnsiTheme="majorHAnsi" w:cstheme="majorHAnsi"/>
          <w:b/>
          <w:bCs/>
        </w:rPr>
        <w:t>sort?</w:t>
      </w:r>
      <w:proofErr w:type="gramEnd"/>
    </w:p>
    <w:p w14:paraId="529DD32F" w14:textId="3D5BF0DE" w:rsidR="00080C97" w:rsidRPr="000230B6" w:rsidRDefault="00080C97" w:rsidP="00422685">
      <w:pPr>
        <w:rPr>
          <w:rFonts w:asciiTheme="majorHAnsi" w:hAnsiTheme="majorHAnsi" w:cstheme="majorHAnsi"/>
        </w:rPr>
      </w:pPr>
    </w:p>
    <w:p w14:paraId="4D6AAE7A" w14:textId="7A09E2A5" w:rsidR="00CE0F68" w:rsidRPr="000230B6" w:rsidRDefault="00CE0F68" w:rsidP="00422685">
      <w:pPr>
        <w:rPr>
          <w:rFonts w:asciiTheme="majorHAnsi" w:hAnsiTheme="majorHAnsi" w:cstheme="majorHAnsi"/>
        </w:rPr>
      </w:pPr>
      <w:r w:rsidRPr="000230B6">
        <w:rPr>
          <w:rFonts w:asciiTheme="majorHAnsi" w:hAnsiTheme="majorHAnsi" w:cstheme="majorHAnsi"/>
        </w:rPr>
        <w:t xml:space="preserve">(Next page) </w:t>
      </w:r>
    </w:p>
    <w:p w14:paraId="49844947" w14:textId="5F0A50ED" w:rsidR="00CE0F68" w:rsidRPr="000230B6" w:rsidRDefault="00CE0F68" w:rsidP="00422685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w:lastRenderedPageBreak/>
            <m:t>GIVEN:</m:t>
          </m:r>
        </m:oMath>
      </m:oMathPara>
    </w:p>
    <w:p w14:paraId="6BAA4C89" w14:textId="7A5CB453" w:rsidR="00CE0F68" w:rsidRPr="000230B6" w:rsidRDefault="00CE0F68" w:rsidP="00422685">
      <w:pPr>
        <w:rPr>
          <w:rFonts w:asciiTheme="majorHAnsi" w:hAnsiTheme="majorHAnsi" w:cstheme="majorHAnsi"/>
        </w:rPr>
      </w:pPr>
      <w:r w:rsidRPr="000230B6">
        <w:rPr>
          <w:rFonts w:asciiTheme="majorHAnsi" w:hAnsiTheme="majorHAnsi" w:cstheme="majorHAnsi"/>
        </w:rPr>
        <w:t>Insertion Sort Complexity 8n^2</w:t>
      </w:r>
    </w:p>
    <w:p w14:paraId="09B6CEF6" w14:textId="764E5F1C" w:rsidR="00CE0F68" w:rsidRPr="000230B6" w:rsidRDefault="00CE0F68" w:rsidP="00422685">
      <w:pPr>
        <w:rPr>
          <w:rFonts w:asciiTheme="majorHAnsi" w:hAnsiTheme="majorHAnsi" w:cstheme="majorHAnsi"/>
        </w:rPr>
      </w:pPr>
      <w:r w:rsidRPr="000230B6">
        <w:rPr>
          <w:rFonts w:asciiTheme="majorHAnsi" w:hAnsiTheme="majorHAnsi" w:cstheme="majorHAnsi"/>
        </w:rPr>
        <w:t>Merge sort complexity 64n lg n (log2 specifically)</w:t>
      </w:r>
    </w:p>
    <w:p w14:paraId="507A3BE7" w14:textId="3C5B8EA8" w:rsidR="00CE0F68" w:rsidRPr="000230B6" w:rsidRDefault="00CE0F68" w:rsidP="00CE0F68">
      <w:pPr>
        <w:rPr>
          <w:rFonts w:asciiTheme="majorHAnsi" w:hAnsiTheme="majorHAnsi" w:cstheme="majorHAnsi"/>
        </w:rPr>
      </w:pPr>
      <w:r w:rsidRPr="000230B6">
        <w:rPr>
          <w:rFonts w:asciiTheme="majorHAnsi" w:hAnsiTheme="majorHAnsi" w:cstheme="majorHAnsi"/>
        </w:rPr>
        <w:t>-Insertion Sort</w:t>
      </w:r>
      <w:r w:rsidRPr="000230B6">
        <w:rPr>
          <w:rFonts w:asciiTheme="majorHAnsi" w:hAnsiTheme="majorHAnsi" w:cstheme="majorHAnsi"/>
        </w:rPr>
        <w:t xml:space="preserve"> r</w:t>
      </w:r>
      <w:r w:rsidRPr="000230B6">
        <w:rPr>
          <w:rFonts w:asciiTheme="majorHAnsi" w:hAnsiTheme="majorHAnsi" w:cstheme="majorHAnsi"/>
        </w:rPr>
        <w:t>uns faster on smaller datasets because it has less overhead.</w:t>
      </w:r>
    </w:p>
    <w:p w14:paraId="7C58F4FE" w14:textId="475AB9B5" w:rsidR="00CE0F68" w:rsidRPr="000230B6" w:rsidRDefault="00CE0F68" w:rsidP="00CE0F68">
      <w:pPr>
        <w:rPr>
          <w:rFonts w:asciiTheme="majorHAnsi" w:hAnsiTheme="majorHAnsi" w:cstheme="majorHAnsi"/>
        </w:rPr>
      </w:pPr>
      <w:r w:rsidRPr="000230B6">
        <w:rPr>
          <w:rFonts w:asciiTheme="majorHAnsi" w:hAnsiTheme="majorHAnsi" w:cstheme="majorHAnsi"/>
        </w:rPr>
        <w:t xml:space="preserve">-Merge Sort </w:t>
      </w:r>
      <w:r w:rsidRPr="000230B6">
        <w:rPr>
          <w:rFonts w:asciiTheme="majorHAnsi" w:hAnsiTheme="majorHAnsi" w:cstheme="majorHAnsi"/>
        </w:rPr>
        <w:t>is m</w:t>
      </w:r>
      <w:r w:rsidRPr="000230B6">
        <w:rPr>
          <w:rFonts w:asciiTheme="majorHAnsi" w:hAnsiTheme="majorHAnsi" w:cstheme="majorHAnsi"/>
        </w:rPr>
        <w:t>ore efficient for larger datasets due to its (</w:t>
      </w:r>
      <w:r w:rsidR="00A16C05">
        <w:rPr>
          <w:rFonts w:asciiTheme="majorHAnsi" w:hAnsiTheme="majorHAnsi" w:cstheme="majorHAnsi"/>
        </w:rPr>
        <w:t>0</w:t>
      </w:r>
      <w:r w:rsidRPr="000230B6">
        <w:rPr>
          <w:rFonts w:asciiTheme="majorHAnsi" w:hAnsiTheme="majorHAnsi" w:cstheme="majorHAnsi"/>
        </w:rPr>
        <w:t>(n log n) time complexity.</w:t>
      </w:r>
    </w:p>
    <w:p w14:paraId="02952862" w14:textId="77777777" w:rsidR="00CE0F68" w:rsidRPr="000230B6" w:rsidRDefault="00CE0F68" w:rsidP="00A16C05">
      <w:pPr>
        <w:ind w:firstLine="0"/>
        <w:rPr>
          <w:rFonts w:asciiTheme="majorHAnsi" w:hAnsiTheme="majorHAnsi" w:cstheme="majorHAnsi"/>
        </w:rPr>
      </w:pPr>
    </w:p>
    <w:p w14:paraId="4CCB6022" w14:textId="5561B5BC" w:rsidR="00CE0F68" w:rsidRPr="000230B6" w:rsidRDefault="00CE0F68" w:rsidP="00A16C05">
      <w:pPr>
        <w:rPr>
          <w:rFonts w:asciiTheme="majorHAnsi" w:hAnsiTheme="majorHAnsi" w:cstheme="majorHAnsi"/>
        </w:rPr>
      </w:pPr>
      <w:r w:rsidRPr="000230B6">
        <w:rPr>
          <w:rFonts w:asciiTheme="majorHAnsi" w:hAnsiTheme="majorHAnsi" w:cstheme="majorHAnsi"/>
        </w:rPr>
        <w:t xml:space="preserve"> For small values of </w:t>
      </w:r>
      <w:r w:rsidRPr="000230B6">
        <w:rPr>
          <w:rFonts w:asciiTheme="majorHAnsi" w:hAnsiTheme="majorHAnsi" w:cstheme="majorHAnsi"/>
          <w:i/>
          <w:iCs/>
        </w:rPr>
        <w:t>n:</w:t>
      </w:r>
      <w:r w:rsidRPr="000230B6">
        <w:rPr>
          <w:rFonts w:asciiTheme="majorHAnsi" w:hAnsiTheme="majorHAnsi" w:cstheme="majorHAnsi"/>
          <w:i/>
          <w:iCs/>
        </w:rPr>
        <w:t xml:space="preserve"> </w:t>
      </w:r>
      <w:r w:rsidRPr="000230B6">
        <w:rPr>
          <w:rFonts w:asciiTheme="majorHAnsi" w:hAnsiTheme="majorHAnsi" w:cstheme="majorHAnsi"/>
        </w:rPr>
        <w:t xml:space="preserve">The </w:t>
      </w:r>
      <w:r w:rsidRPr="000230B6">
        <w:rPr>
          <w:rFonts w:asciiTheme="majorHAnsi" w:hAnsiTheme="majorHAnsi" w:cstheme="majorHAnsi"/>
        </w:rPr>
        <w:t xml:space="preserve">Insertion </w:t>
      </w:r>
      <w:r w:rsidRPr="000230B6">
        <w:rPr>
          <w:rFonts w:asciiTheme="majorHAnsi" w:hAnsiTheme="majorHAnsi" w:cstheme="majorHAnsi"/>
        </w:rPr>
        <w:t>S</w:t>
      </w:r>
      <w:r w:rsidRPr="000230B6">
        <w:rPr>
          <w:rFonts w:asciiTheme="majorHAnsi" w:hAnsiTheme="majorHAnsi" w:cstheme="majorHAnsi"/>
        </w:rPr>
        <w:t xml:space="preserve">ort's steps (based on </w:t>
      </w:r>
      <w:r w:rsidRPr="000230B6">
        <w:rPr>
          <w:rFonts w:asciiTheme="majorHAnsi" w:hAnsiTheme="majorHAnsi" w:cstheme="majorHAnsi"/>
          <w:i/>
          <w:iCs/>
        </w:rPr>
        <w:t>8n^2</w:t>
      </w:r>
      <w:r w:rsidRPr="000230B6">
        <w:rPr>
          <w:rFonts w:asciiTheme="majorHAnsi" w:hAnsiTheme="majorHAnsi" w:cstheme="majorHAnsi"/>
        </w:rPr>
        <w:t xml:space="preserve"> are fewer than merge sort's step because the square of a small number</w:t>
      </w:r>
      <w:r w:rsidRPr="000230B6">
        <w:rPr>
          <w:rFonts w:asciiTheme="majorHAnsi" w:hAnsiTheme="majorHAnsi" w:cstheme="majorHAnsi"/>
          <w:i/>
          <w:iCs/>
        </w:rPr>
        <w:t xml:space="preserve"> </w:t>
      </w:r>
      <w:r w:rsidRPr="000230B6">
        <w:rPr>
          <w:rFonts w:asciiTheme="majorHAnsi" w:hAnsiTheme="majorHAnsi" w:cstheme="majorHAnsi"/>
          <w:i/>
          <w:iCs/>
        </w:rPr>
        <w:t>n^2</w:t>
      </w:r>
      <w:r w:rsidRPr="000230B6">
        <w:rPr>
          <w:rFonts w:asciiTheme="majorHAnsi" w:hAnsiTheme="majorHAnsi" w:cstheme="majorHAnsi"/>
          <w:i/>
          <w:iCs/>
        </w:rPr>
        <w:t xml:space="preserve"> </w:t>
      </w:r>
      <w:r w:rsidRPr="000230B6">
        <w:rPr>
          <w:rFonts w:asciiTheme="majorHAnsi" w:hAnsiTheme="majorHAnsi" w:cstheme="majorHAnsi"/>
        </w:rPr>
        <w:t xml:space="preserve">grows more slowly than </w:t>
      </w:r>
      <w:r w:rsidRPr="000230B6">
        <w:rPr>
          <w:rFonts w:asciiTheme="majorHAnsi" w:hAnsiTheme="majorHAnsi" w:cstheme="majorHAnsi"/>
          <w:i/>
          <w:iCs/>
        </w:rPr>
        <w:t>n</w:t>
      </w:r>
      <w:r w:rsidRPr="000230B6">
        <w:rPr>
          <w:rFonts w:asciiTheme="majorHAnsi" w:hAnsiTheme="majorHAnsi" w:cstheme="majorHAnsi"/>
        </w:rPr>
        <w:t xml:space="preserve"> lg n </w:t>
      </w:r>
      <w:r w:rsidRPr="000230B6">
        <w:rPr>
          <w:rFonts w:asciiTheme="majorHAnsi" w:hAnsiTheme="majorHAnsi" w:cstheme="majorHAnsi"/>
        </w:rPr>
        <w:t xml:space="preserve">when </w:t>
      </w:r>
      <w:r w:rsidRPr="000230B6">
        <w:rPr>
          <w:rFonts w:asciiTheme="majorHAnsi" w:hAnsiTheme="majorHAnsi" w:cstheme="majorHAnsi"/>
          <w:i/>
          <w:iCs/>
        </w:rPr>
        <w:t>n</w:t>
      </w:r>
      <w:r w:rsidRPr="000230B6">
        <w:rPr>
          <w:rFonts w:asciiTheme="majorHAnsi" w:hAnsiTheme="majorHAnsi" w:cstheme="majorHAnsi"/>
        </w:rPr>
        <w:t xml:space="preserve"> is large.</w:t>
      </w:r>
      <w:r w:rsidR="00A16C05">
        <w:rPr>
          <w:rFonts w:asciiTheme="majorHAnsi" w:hAnsiTheme="majorHAnsi" w:cstheme="majorHAnsi"/>
        </w:rPr>
        <w:tab/>
      </w:r>
    </w:p>
    <w:p w14:paraId="2C417168" w14:textId="20AA7984" w:rsidR="00CE0F68" w:rsidRPr="000230B6" w:rsidRDefault="00CE0F68" w:rsidP="00A16C05">
      <w:pPr>
        <w:rPr>
          <w:rFonts w:asciiTheme="majorHAnsi" w:hAnsiTheme="majorHAnsi" w:cstheme="majorHAnsi"/>
        </w:rPr>
      </w:pPr>
      <w:r w:rsidRPr="000230B6">
        <w:rPr>
          <w:rFonts w:asciiTheme="majorHAnsi" w:hAnsiTheme="majorHAnsi" w:cstheme="majorHAnsi"/>
        </w:rPr>
        <w:t xml:space="preserve">Transforming </w:t>
      </w:r>
      <w:r w:rsidRPr="000230B6">
        <w:rPr>
          <w:rFonts w:asciiTheme="majorHAnsi" w:hAnsiTheme="majorHAnsi" w:cstheme="majorHAnsi"/>
          <w:i/>
          <w:iCs/>
        </w:rPr>
        <w:t>n</w:t>
      </w:r>
      <w:r w:rsidRPr="000230B6">
        <w:rPr>
          <w:rFonts w:asciiTheme="majorHAnsi" w:hAnsiTheme="majorHAnsi" w:cstheme="majorHAnsi"/>
        </w:rPr>
        <w:t>:</w:t>
      </w:r>
      <w:r w:rsidRPr="000230B6">
        <w:rPr>
          <w:rFonts w:asciiTheme="majorHAnsi" w:hAnsiTheme="majorHAnsi" w:cstheme="majorHAnsi"/>
        </w:rPr>
        <w:t xml:space="preserve"> </w:t>
      </w:r>
      <w:r w:rsidRPr="000230B6">
        <w:rPr>
          <w:rFonts w:asciiTheme="majorHAnsi" w:hAnsiTheme="majorHAnsi" w:cstheme="majorHAnsi"/>
        </w:rPr>
        <w:t xml:space="preserve">When we </w:t>
      </w:r>
      <w:r w:rsidRPr="000230B6">
        <w:rPr>
          <w:rFonts w:asciiTheme="majorHAnsi" w:hAnsiTheme="majorHAnsi" w:cstheme="majorHAnsi"/>
        </w:rPr>
        <w:t xml:space="preserve">express </w:t>
      </w:r>
      <w:r w:rsidRPr="000230B6">
        <w:rPr>
          <w:rFonts w:asciiTheme="majorHAnsi" w:hAnsiTheme="majorHAnsi" w:cstheme="majorHAnsi"/>
          <w:i/>
          <w:iCs/>
        </w:rPr>
        <w:t>n</w:t>
      </w:r>
      <w:r w:rsidRPr="000230B6">
        <w:rPr>
          <w:rFonts w:asciiTheme="majorHAnsi" w:hAnsiTheme="majorHAnsi" w:cstheme="majorHAnsi"/>
        </w:rPr>
        <w:t xml:space="preserve"> as </w:t>
      </w:r>
      <w:r w:rsidRPr="000230B6">
        <w:rPr>
          <w:rFonts w:asciiTheme="majorHAnsi" w:hAnsiTheme="majorHAnsi" w:cstheme="majorHAnsi"/>
          <w:i/>
          <w:iCs/>
        </w:rPr>
        <w:t>2^k</w:t>
      </w:r>
      <w:r w:rsidRPr="000230B6">
        <w:rPr>
          <w:rFonts w:asciiTheme="majorHAnsi" w:hAnsiTheme="majorHAnsi" w:cstheme="majorHAnsi"/>
        </w:rPr>
        <w:t xml:space="preserve"> (</w:t>
      </w:r>
      <w:r w:rsidRPr="000230B6">
        <w:rPr>
          <w:rFonts w:asciiTheme="majorHAnsi" w:hAnsiTheme="majorHAnsi" w:cstheme="majorHAnsi"/>
        </w:rPr>
        <w:t>Assuming</w:t>
      </w:r>
      <w:r w:rsidRPr="000230B6">
        <w:rPr>
          <w:rFonts w:asciiTheme="majorHAnsi" w:hAnsiTheme="majorHAnsi" w:cstheme="majorHAnsi"/>
        </w:rPr>
        <w:t xml:space="preserve"> </w:t>
      </w:r>
      <w:r w:rsidRPr="000230B6">
        <w:rPr>
          <w:rFonts w:asciiTheme="majorHAnsi" w:hAnsiTheme="majorHAnsi" w:cstheme="majorHAnsi"/>
          <w:i/>
          <w:iCs/>
        </w:rPr>
        <w:t>k</w:t>
      </w:r>
      <w:r w:rsidRPr="000230B6">
        <w:rPr>
          <w:rFonts w:asciiTheme="majorHAnsi" w:hAnsiTheme="majorHAnsi" w:cstheme="majorHAnsi"/>
        </w:rPr>
        <w:t xml:space="preserve"> is some power of </w:t>
      </w:r>
      <w:r w:rsidRPr="000230B6">
        <w:rPr>
          <w:rFonts w:asciiTheme="majorHAnsi" w:hAnsiTheme="majorHAnsi" w:cstheme="majorHAnsi"/>
          <w:i/>
          <w:iCs/>
        </w:rPr>
        <w:t>2</w:t>
      </w:r>
      <w:r w:rsidRPr="000230B6">
        <w:rPr>
          <w:rFonts w:asciiTheme="majorHAnsi" w:hAnsiTheme="majorHAnsi" w:cstheme="majorHAnsi"/>
        </w:rPr>
        <w:t xml:space="preserve">), both </w:t>
      </w:r>
      <w:r w:rsidRPr="000230B6">
        <w:rPr>
          <w:rFonts w:asciiTheme="majorHAnsi" w:hAnsiTheme="majorHAnsi" w:cstheme="majorHAnsi"/>
        </w:rPr>
        <w:t>s</w:t>
      </w:r>
      <w:r w:rsidRPr="000230B6">
        <w:rPr>
          <w:rFonts w:asciiTheme="majorHAnsi" w:hAnsiTheme="majorHAnsi" w:cstheme="majorHAnsi"/>
        </w:rPr>
        <w:t>orting algorithms' steps change</w:t>
      </w:r>
      <w:r w:rsidRPr="000230B6">
        <w:rPr>
          <w:rFonts w:asciiTheme="majorHAnsi" w:hAnsiTheme="majorHAnsi" w:cstheme="majorHAnsi"/>
        </w:rPr>
        <w:t xml:space="preserve"> then</w:t>
      </w:r>
      <w:r w:rsidRPr="000230B6">
        <w:rPr>
          <w:rFonts w:asciiTheme="majorHAnsi" w:hAnsiTheme="majorHAnsi" w:cstheme="majorHAnsi"/>
        </w:rPr>
        <w:t xml:space="preserve"> Insertion </w:t>
      </w:r>
      <w:r w:rsidRPr="000230B6">
        <w:rPr>
          <w:rFonts w:asciiTheme="majorHAnsi" w:hAnsiTheme="majorHAnsi" w:cstheme="majorHAnsi"/>
        </w:rPr>
        <w:t>S</w:t>
      </w:r>
      <w:r w:rsidRPr="000230B6">
        <w:rPr>
          <w:rFonts w:asciiTheme="majorHAnsi" w:hAnsiTheme="majorHAnsi" w:cstheme="majorHAnsi"/>
        </w:rPr>
        <w:t xml:space="preserve">ort's steps become based on </w:t>
      </w:r>
      <w:r w:rsidRPr="000230B6">
        <w:rPr>
          <w:rFonts w:asciiTheme="majorHAnsi" w:hAnsiTheme="majorHAnsi" w:cstheme="majorHAnsi"/>
          <w:i/>
          <w:iCs/>
        </w:rPr>
        <w:t>4^k</w:t>
      </w:r>
      <w:r w:rsidRPr="000230B6">
        <w:rPr>
          <w:rFonts w:asciiTheme="majorHAnsi" w:hAnsiTheme="majorHAnsi" w:cstheme="majorHAnsi"/>
        </w:rPr>
        <w:t xml:space="preserve">, and </w:t>
      </w:r>
      <w:r w:rsidRPr="000230B6">
        <w:rPr>
          <w:rFonts w:asciiTheme="majorHAnsi" w:hAnsiTheme="majorHAnsi" w:cstheme="majorHAnsi"/>
        </w:rPr>
        <w:t>M</w:t>
      </w:r>
      <w:r w:rsidRPr="000230B6">
        <w:rPr>
          <w:rFonts w:asciiTheme="majorHAnsi" w:hAnsiTheme="majorHAnsi" w:cstheme="majorHAnsi"/>
        </w:rPr>
        <w:t xml:space="preserve">erge </w:t>
      </w:r>
      <w:r w:rsidRPr="000230B6">
        <w:rPr>
          <w:rFonts w:asciiTheme="majorHAnsi" w:hAnsiTheme="majorHAnsi" w:cstheme="majorHAnsi"/>
        </w:rPr>
        <w:t>S</w:t>
      </w:r>
      <w:r w:rsidRPr="000230B6">
        <w:rPr>
          <w:rFonts w:asciiTheme="majorHAnsi" w:hAnsiTheme="majorHAnsi" w:cstheme="majorHAnsi"/>
        </w:rPr>
        <w:t xml:space="preserve">ort's steps involve </w:t>
      </w:r>
      <w:r w:rsidRPr="000230B6">
        <w:rPr>
          <w:rFonts w:asciiTheme="majorHAnsi" w:hAnsiTheme="majorHAnsi" w:cstheme="majorHAnsi"/>
          <w:i/>
          <w:iCs/>
        </w:rPr>
        <w:t>k</w:t>
      </w:r>
      <w:r w:rsidRPr="000230B6">
        <w:rPr>
          <w:rFonts w:asciiTheme="majorHAnsi" w:hAnsiTheme="majorHAnsi" w:cstheme="majorHAnsi"/>
        </w:rPr>
        <w:t xml:space="preserve"> and </w:t>
      </w:r>
      <w:r w:rsidRPr="000230B6">
        <w:rPr>
          <w:rFonts w:asciiTheme="majorHAnsi" w:hAnsiTheme="majorHAnsi" w:cstheme="majorHAnsi"/>
        </w:rPr>
        <w:t>(</w:t>
      </w:r>
      <w:r w:rsidRPr="000230B6">
        <w:rPr>
          <w:rFonts w:asciiTheme="majorHAnsi" w:hAnsiTheme="majorHAnsi" w:cstheme="majorHAnsi"/>
          <w:i/>
          <w:iCs/>
        </w:rPr>
        <w:t>2^k</w:t>
      </w:r>
      <w:r w:rsidRPr="000230B6">
        <w:rPr>
          <w:rFonts w:asciiTheme="majorHAnsi" w:hAnsiTheme="majorHAnsi" w:cstheme="majorHAnsi"/>
        </w:rPr>
        <w:t>)</w:t>
      </w:r>
      <w:r w:rsidRPr="000230B6">
        <w:rPr>
          <w:rFonts w:asciiTheme="majorHAnsi" w:hAnsiTheme="majorHAnsi" w:cstheme="majorHAnsi"/>
        </w:rPr>
        <w:t xml:space="preserve">. </w:t>
      </w:r>
      <w:r w:rsidRPr="000230B6">
        <w:rPr>
          <w:rFonts w:asciiTheme="majorHAnsi" w:hAnsiTheme="majorHAnsi" w:cstheme="majorHAnsi"/>
        </w:rPr>
        <w:t xml:space="preserve"> The precise point of crossover depends on the figures </w:t>
      </w:r>
      <w:r w:rsidR="00907C49" w:rsidRPr="000230B6">
        <w:rPr>
          <w:rFonts w:asciiTheme="majorHAnsi" w:hAnsiTheme="majorHAnsi" w:cstheme="majorHAnsi"/>
        </w:rPr>
        <w:t>input</w:t>
      </w:r>
      <w:r w:rsidRPr="000230B6">
        <w:rPr>
          <w:rFonts w:asciiTheme="majorHAnsi" w:hAnsiTheme="majorHAnsi" w:cstheme="majorHAnsi"/>
        </w:rPr>
        <w:t xml:space="preserve"> for computation.</w:t>
      </w:r>
    </w:p>
    <w:p w14:paraId="65A86098" w14:textId="77F66516" w:rsidR="00CE0F68" w:rsidRPr="000230B6" w:rsidRDefault="00CE0F68" w:rsidP="00A16C05">
      <w:pPr>
        <w:rPr>
          <w:rFonts w:asciiTheme="majorHAnsi" w:hAnsiTheme="majorHAnsi" w:cstheme="majorHAnsi"/>
        </w:rPr>
      </w:pPr>
      <w:r w:rsidRPr="000230B6">
        <w:rPr>
          <w:rFonts w:asciiTheme="majorHAnsi" w:hAnsiTheme="majorHAnsi" w:cstheme="majorHAnsi"/>
        </w:rPr>
        <w:t>Finding the Crossover</w:t>
      </w:r>
      <w:r w:rsidR="00907C49" w:rsidRPr="000230B6">
        <w:rPr>
          <w:rFonts w:asciiTheme="majorHAnsi" w:hAnsiTheme="majorHAnsi" w:cstheme="majorHAnsi"/>
        </w:rPr>
        <w:t xml:space="preserve">: </w:t>
      </w:r>
      <w:r w:rsidRPr="000230B6">
        <w:rPr>
          <w:rFonts w:asciiTheme="majorHAnsi" w:hAnsiTheme="majorHAnsi" w:cstheme="majorHAnsi"/>
        </w:rPr>
        <w:t>For very small arrays</w:t>
      </w:r>
      <w:r w:rsidR="00907C49" w:rsidRPr="000230B6">
        <w:rPr>
          <w:rFonts w:asciiTheme="majorHAnsi" w:hAnsiTheme="majorHAnsi" w:cstheme="majorHAnsi"/>
        </w:rPr>
        <w:t xml:space="preserve"> used</w:t>
      </w:r>
      <w:r w:rsidRPr="000230B6">
        <w:rPr>
          <w:rFonts w:asciiTheme="majorHAnsi" w:hAnsiTheme="majorHAnsi" w:cstheme="majorHAnsi"/>
        </w:rPr>
        <w:t xml:space="preserve">, the quicker operation of </w:t>
      </w:r>
      <w:r w:rsidR="00907C49" w:rsidRPr="000230B6">
        <w:rPr>
          <w:rFonts w:asciiTheme="majorHAnsi" w:hAnsiTheme="majorHAnsi" w:cstheme="majorHAnsi"/>
        </w:rPr>
        <w:t>I</w:t>
      </w:r>
      <w:r w:rsidRPr="000230B6">
        <w:rPr>
          <w:rFonts w:asciiTheme="majorHAnsi" w:hAnsiTheme="majorHAnsi" w:cstheme="majorHAnsi"/>
        </w:rPr>
        <w:t xml:space="preserve">nsertion </w:t>
      </w:r>
      <w:r w:rsidR="00907C49" w:rsidRPr="000230B6">
        <w:rPr>
          <w:rFonts w:asciiTheme="majorHAnsi" w:hAnsiTheme="majorHAnsi" w:cstheme="majorHAnsi"/>
        </w:rPr>
        <w:t>S</w:t>
      </w:r>
      <w:r w:rsidRPr="000230B6">
        <w:rPr>
          <w:rFonts w:asciiTheme="majorHAnsi" w:hAnsiTheme="majorHAnsi" w:cstheme="majorHAnsi"/>
        </w:rPr>
        <w:t xml:space="preserve">ort (which doesn't have to do as much splitting and merging </w:t>
      </w:r>
      <w:r w:rsidR="00907C49" w:rsidRPr="000230B6">
        <w:rPr>
          <w:rFonts w:asciiTheme="majorHAnsi" w:hAnsiTheme="majorHAnsi" w:cstheme="majorHAnsi"/>
        </w:rPr>
        <w:t>when compared to</w:t>
      </w:r>
      <w:r w:rsidRPr="000230B6">
        <w:rPr>
          <w:rFonts w:asciiTheme="majorHAnsi" w:hAnsiTheme="majorHAnsi" w:cstheme="majorHAnsi"/>
        </w:rPr>
        <w:t xml:space="preserve"> merge sort) makes it faster. </w:t>
      </w:r>
      <w:r w:rsidR="00907C49" w:rsidRPr="000230B6">
        <w:rPr>
          <w:rFonts w:asciiTheme="majorHAnsi" w:hAnsiTheme="majorHAnsi" w:cstheme="majorHAnsi"/>
        </w:rPr>
        <w:t>But, when</w:t>
      </w:r>
      <w:r w:rsidRPr="000230B6">
        <w:rPr>
          <w:rFonts w:asciiTheme="majorHAnsi" w:hAnsiTheme="majorHAnsi" w:cstheme="majorHAnsi"/>
        </w:rPr>
        <w:t xml:space="preserve"> the array size grows </w:t>
      </w:r>
      <w:r w:rsidR="00907C49" w:rsidRPr="000230B6">
        <w:rPr>
          <w:rFonts w:asciiTheme="majorHAnsi" w:hAnsiTheme="majorHAnsi" w:cstheme="majorHAnsi"/>
        </w:rPr>
        <w:t xml:space="preserve">when </w:t>
      </w:r>
      <w:r w:rsidR="00907C49" w:rsidRPr="000230B6">
        <w:rPr>
          <w:rFonts w:asciiTheme="majorHAnsi" w:hAnsiTheme="majorHAnsi" w:cstheme="majorHAnsi"/>
          <w:i/>
          <w:iCs/>
        </w:rPr>
        <w:t xml:space="preserve">k </w:t>
      </w:r>
      <w:r w:rsidR="00907C49" w:rsidRPr="000230B6">
        <w:rPr>
          <w:rFonts w:asciiTheme="majorHAnsi" w:hAnsiTheme="majorHAnsi" w:cstheme="majorHAnsi"/>
        </w:rPr>
        <w:t>increases</w:t>
      </w:r>
      <w:r w:rsidRPr="000230B6">
        <w:rPr>
          <w:rFonts w:asciiTheme="majorHAnsi" w:hAnsiTheme="majorHAnsi" w:cstheme="majorHAnsi"/>
        </w:rPr>
        <w:t xml:space="preserve">, merge sort becomes faster because its more efficient </w:t>
      </w:r>
      <w:r w:rsidR="00907C49" w:rsidRPr="000230B6">
        <w:rPr>
          <w:rFonts w:asciiTheme="majorHAnsi" w:hAnsiTheme="majorHAnsi" w:cstheme="majorHAnsi"/>
          <w:i/>
          <w:iCs/>
        </w:rPr>
        <w:t>0(n log n)</w:t>
      </w:r>
      <w:r w:rsidRPr="000230B6">
        <w:rPr>
          <w:rFonts w:asciiTheme="majorHAnsi" w:hAnsiTheme="majorHAnsi" w:cstheme="majorHAnsi"/>
          <w:i/>
          <w:iCs/>
        </w:rPr>
        <w:t xml:space="preserve"> </w:t>
      </w:r>
      <w:r w:rsidRPr="000230B6">
        <w:rPr>
          <w:rFonts w:asciiTheme="majorHAnsi" w:hAnsiTheme="majorHAnsi" w:cstheme="majorHAnsi"/>
        </w:rPr>
        <w:t xml:space="preserve">time complexity overtakes the </w:t>
      </w:r>
      <w:r w:rsidR="00907C49" w:rsidRPr="000230B6">
        <w:rPr>
          <w:rFonts w:asciiTheme="majorHAnsi" w:hAnsiTheme="majorHAnsi" w:cstheme="majorHAnsi"/>
          <w:i/>
          <w:iCs/>
        </w:rPr>
        <w:t>0</w:t>
      </w:r>
      <w:r w:rsidRPr="000230B6">
        <w:rPr>
          <w:rFonts w:asciiTheme="majorHAnsi" w:hAnsiTheme="majorHAnsi" w:cstheme="majorHAnsi"/>
          <w:i/>
          <w:iCs/>
        </w:rPr>
        <w:t>(n^2)</w:t>
      </w:r>
      <w:r w:rsidRPr="000230B6">
        <w:rPr>
          <w:rFonts w:asciiTheme="majorHAnsi" w:hAnsiTheme="majorHAnsi" w:cstheme="majorHAnsi"/>
        </w:rPr>
        <w:t xml:space="preserve"> complexity of insertion sort.</w:t>
      </w:r>
    </w:p>
    <w:p w14:paraId="33E0D55F" w14:textId="68D994FD" w:rsidR="0012776D" w:rsidRPr="000230B6" w:rsidRDefault="0012776D" w:rsidP="0012776D">
      <w:pPr>
        <w:ind w:firstLine="0"/>
        <w:jc w:val="center"/>
        <w:rPr>
          <w:rFonts w:asciiTheme="majorHAnsi" w:hAnsiTheme="majorHAnsi" w:cstheme="majorHAnsi"/>
          <w:i/>
          <w:iCs/>
        </w:rPr>
      </w:pPr>
      <w:r w:rsidRPr="000230B6">
        <w:rPr>
          <w:rFonts w:asciiTheme="majorHAnsi" w:hAnsiTheme="majorHAnsi" w:cstheme="majorHAnsi"/>
          <w:i/>
          <w:iCs/>
        </w:rPr>
        <w:t>SOLUTION:</w:t>
      </w:r>
    </w:p>
    <w:p w14:paraId="73EB9471" w14:textId="1F01E199" w:rsidR="00CE0F68" w:rsidRPr="000230B6" w:rsidRDefault="00907C49" w:rsidP="00422685">
      <w:pPr>
        <w:rPr>
          <w:rFonts w:ascii="Cambria Math" w:hAnsi="Cambria Math" w:cstheme="majorHAnsi"/>
          <w:oMath/>
        </w:rPr>
      </w:pPr>
      <m:oMathPara>
        <m:oMath>
          <m:r>
            <w:rPr>
              <w:rFonts w:ascii="Cambria Math" w:hAnsi="Cambria Math" w:cstheme="majorHAnsi"/>
            </w:rPr>
            <m:t>8n^2 &lt; 64n log(n)</m:t>
          </m:r>
        </m:oMath>
      </m:oMathPara>
    </w:p>
    <w:p w14:paraId="0087A879" w14:textId="5EB63201" w:rsidR="00907C49" w:rsidRPr="000230B6" w:rsidRDefault="00907C49" w:rsidP="00422685">
      <w:pPr>
        <w:rPr>
          <w:rFonts w:ascii="Cambria Math" w:hAnsi="Cambria Math" w:cstheme="majorHAnsi"/>
          <w:color w:val="0D0D0D"/>
          <w:shd w:val="clear" w:color="auto" w:fill="FFFFFF"/>
          <w:oMath/>
        </w:rPr>
      </w:pPr>
      <m:oMathPara>
        <m:oMath>
          <m:r>
            <w:rPr>
              <w:rFonts w:ascii="Cambria Math" w:hAnsi="Cambria Math" w:cstheme="majorHAnsi"/>
              <w:color w:val="0D0D0D"/>
              <w:shd w:val="clear" w:color="auto" w:fill="FFFFFF"/>
            </w:rPr>
            <m:t>8n &lt; 64 log(n)</m:t>
          </m:r>
        </m:oMath>
      </m:oMathPara>
    </w:p>
    <w:p w14:paraId="58E9EA62" w14:textId="76A96290" w:rsidR="00907C49" w:rsidRPr="000230B6" w:rsidRDefault="00907C49" w:rsidP="00422685">
      <w:pPr>
        <w:rPr>
          <w:rFonts w:ascii="Cambria Math" w:hAnsi="Cambria Math" w:cstheme="majorHAnsi"/>
          <w:color w:val="0D0D0D"/>
          <w:shd w:val="clear" w:color="auto" w:fill="FFFFFF"/>
          <w:oMath/>
        </w:rPr>
      </w:pPr>
      <m:oMathPara>
        <m:oMath>
          <m:r>
            <w:rPr>
              <w:rFonts w:ascii="Cambria Math" w:hAnsi="Cambria Math" w:cstheme="majorHAnsi"/>
              <w:color w:val="0D0D0D"/>
              <w:shd w:val="clear" w:color="auto" w:fill="FFFFFF"/>
            </w:rPr>
            <m:t xml:space="preserve">n &lt; 8 log(n) # divide by 8 </m:t>
          </m:r>
        </m:oMath>
      </m:oMathPara>
    </w:p>
    <w:p w14:paraId="779BD8A5" w14:textId="0414B19F" w:rsidR="00907C49" w:rsidRPr="000230B6" w:rsidRDefault="00907C49" w:rsidP="00422685">
      <w:pPr>
        <w:rPr>
          <w:rFonts w:ascii="Cambria Math" w:hAnsi="Cambria Math" w:cstheme="majorHAnsi"/>
          <w:color w:val="0D0D0D"/>
          <w:shd w:val="clear" w:color="auto" w:fill="FFFFFF"/>
          <w:oMath/>
        </w:rPr>
      </w:pPr>
      <m:oMathPara>
        <m:oMath>
          <m:r>
            <w:rPr>
              <w:rFonts w:ascii="Cambria Math" w:hAnsi="Cambria Math" w:cstheme="majorHAnsi"/>
              <w:color w:val="0D0D0D"/>
              <w:shd w:val="clear" w:color="auto" w:fill="FFFFFF"/>
            </w:rPr>
            <m:t>f'(n) = 1 - 8/n # derivative of f(n)</m:t>
          </m:r>
        </m:oMath>
      </m:oMathPara>
    </w:p>
    <w:p w14:paraId="1FF73254" w14:textId="23885C44" w:rsidR="00907C49" w:rsidRPr="000230B6" w:rsidRDefault="00907C49" w:rsidP="00422685">
      <w:pPr>
        <w:rPr>
          <w:rFonts w:ascii="Cambria Math" w:hAnsi="Cambria Math" w:cstheme="majorHAnsi"/>
          <w:color w:val="0D0D0D"/>
          <w:shd w:val="clear" w:color="auto" w:fill="FFFFFF"/>
          <w:oMath/>
        </w:rPr>
      </w:pPr>
      <m:oMathPara>
        <m:oMath>
          <m:r>
            <w:rPr>
              <w:rFonts w:ascii="Cambria Math" w:hAnsi="Cambria Math" w:cstheme="majorHAnsi"/>
              <w:color w:val="0D0D0D"/>
              <w:shd w:val="clear" w:color="auto" w:fill="FFFFFF"/>
            </w:rPr>
            <m:t>n=8 when f’(n)=0</m:t>
          </m:r>
        </m:oMath>
      </m:oMathPara>
    </w:p>
    <w:p w14:paraId="1AF2ADB9" w14:textId="0ED3BE3C" w:rsidR="00907C49" w:rsidRPr="000230B6" w:rsidRDefault="00907C49" w:rsidP="00422685">
      <w:pPr>
        <w:rPr>
          <w:rFonts w:ascii="Cambria Math" w:hAnsi="Cambria Math" w:cstheme="majorHAnsi"/>
          <w:color w:val="0D0D0D"/>
          <w:shd w:val="clear" w:color="auto" w:fill="FFFFFF"/>
          <w:oMath/>
        </w:rPr>
      </w:pPr>
      <m:oMathPara>
        <m:oMath>
          <m:r>
            <w:rPr>
              <w:rFonts w:ascii="Cambria Math" w:hAnsi="Cambria Math" w:cstheme="majorHAnsi"/>
              <w:color w:val="0D0D0D"/>
              <w:shd w:val="clear" w:color="auto" w:fill="FFFFFF"/>
            </w:rPr>
            <w:lastRenderedPageBreak/>
            <m:t>f(n) is decreasing for n &lt; 8 and increasing for n &gt; 8</m:t>
          </m:r>
        </m:oMath>
      </m:oMathPara>
    </w:p>
    <w:p w14:paraId="24B611E5" w14:textId="65FDF07E" w:rsidR="00907C49" w:rsidRPr="000230B6" w:rsidRDefault="00907C49" w:rsidP="00907C49">
      <w:pPr>
        <w:rPr>
          <w:rFonts w:ascii="Cambria Math" w:hAnsi="Cambria Math" w:cstheme="majorHAnsi"/>
          <w:oMath/>
        </w:rPr>
      </w:pPr>
      <m:oMathPara>
        <m:oMath>
          <m:r>
            <w:rPr>
              <w:rFonts w:ascii="Cambria Math" w:hAnsi="Cambria Math" w:cstheme="majorHAnsi"/>
            </w:rPr>
            <m:t>f(1) = 1 - 8 log(1) = 1 &gt; 0</m:t>
          </m:r>
        </m:oMath>
      </m:oMathPara>
    </w:p>
    <w:p w14:paraId="77D95208" w14:textId="35068EEC" w:rsidR="00907C49" w:rsidRPr="000230B6" w:rsidRDefault="00907C49" w:rsidP="00907C49">
      <w:pPr>
        <w:rPr>
          <w:rFonts w:ascii="Cambria Math" w:hAnsi="Cambria Math" w:cstheme="majorHAnsi"/>
          <w:oMath/>
        </w:rPr>
      </w:pPr>
      <m:oMathPara>
        <m:oMath>
          <m:r>
            <w:rPr>
              <w:rFonts w:ascii="Cambria Math" w:hAnsi="Cambria Math" w:cstheme="majorHAnsi"/>
            </w:rPr>
            <m:t>f(2) = 2 - 8 log(2) ≈ -1.47 &lt; 0</m:t>
          </m:r>
        </m:oMath>
      </m:oMathPara>
    </w:p>
    <w:p w14:paraId="672D06EC" w14:textId="60E59CCC" w:rsidR="00907C49" w:rsidRPr="000230B6" w:rsidRDefault="00907C49" w:rsidP="00907C49">
      <w:pPr>
        <w:rPr>
          <w:rFonts w:ascii="Cambria Math" w:hAnsi="Cambria Math" w:cstheme="majorHAnsi"/>
          <w:oMath/>
        </w:rPr>
      </w:pPr>
      <m:oMathPara>
        <m:oMath>
          <m:r>
            <w:rPr>
              <w:rFonts w:ascii="Cambria Math" w:hAnsi="Cambria Math" w:cstheme="majorHAnsi"/>
            </w:rPr>
            <m:t>f(3) = 3 - 8 log(3) ≈ -1.05 &lt; 0</m:t>
          </m:r>
        </m:oMath>
      </m:oMathPara>
    </w:p>
    <w:p w14:paraId="456F7C0D" w14:textId="69928957" w:rsidR="00907C49" w:rsidRPr="000230B6" w:rsidRDefault="00907C49" w:rsidP="00907C49">
      <w:pPr>
        <w:rPr>
          <w:rFonts w:ascii="Cambria Math" w:hAnsi="Cambria Math" w:cstheme="majorHAnsi"/>
          <w:oMath/>
        </w:rPr>
      </w:pPr>
      <m:oMathPara>
        <m:oMath>
          <m:r>
            <w:rPr>
              <w:rFonts w:ascii="Cambria Math" w:hAnsi="Cambria Math" w:cstheme="majorHAnsi"/>
            </w:rPr>
            <m:t>f(4) = 4 - 8 log(4) ≈ -0.66 &lt; 0</m:t>
          </m:r>
        </m:oMath>
      </m:oMathPara>
    </w:p>
    <w:p w14:paraId="60F6E346" w14:textId="2696DD34" w:rsidR="00907C49" w:rsidRPr="000230B6" w:rsidRDefault="00907C49" w:rsidP="00907C49">
      <w:pPr>
        <w:rPr>
          <w:rFonts w:ascii="Cambria Math" w:hAnsi="Cambria Math" w:cstheme="majorHAnsi"/>
          <w:oMath/>
        </w:rPr>
      </w:pPr>
      <m:oMathPara>
        <m:oMath>
          <m:r>
            <w:rPr>
              <w:rFonts w:ascii="Cambria Math" w:hAnsi="Cambria Math" w:cstheme="majorHAnsi"/>
            </w:rPr>
            <m:t>f(5) = 5 - 8 log(5) ≈ -0.27 &lt; 0</m:t>
          </m:r>
        </m:oMath>
      </m:oMathPara>
    </w:p>
    <w:p w14:paraId="7A79EB7D" w14:textId="5D78BC5D" w:rsidR="00907C49" w:rsidRPr="000230B6" w:rsidRDefault="00907C49" w:rsidP="00907C49">
      <w:pPr>
        <w:rPr>
          <w:rFonts w:ascii="Cambria Math" w:hAnsi="Cambria Math" w:cstheme="majorHAnsi"/>
          <w:oMath/>
        </w:rPr>
      </w:pPr>
      <m:oMathPara>
        <m:oMath>
          <m:r>
            <w:rPr>
              <w:rFonts w:ascii="Cambria Math" w:hAnsi="Cambria Math" w:cstheme="majorHAnsi"/>
            </w:rPr>
            <m:t>f(6) = 6 - 8 log(6) ≈ 0.15 &gt; 0</m:t>
          </m:r>
        </m:oMath>
      </m:oMathPara>
    </w:p>
    <w:p w14:paraId="7D1EAF93" w14:textId="3D64969D" w:rsidR="00907C49" w:rsidRPr="000230B6" w:rsidRDefault="00907C49" w:rsidP="00907C49">
      <w:pPr>
        <w:rPr>
          <w:rFonts w:ascii="Cambria Math" w:hAnsi="Cambria Math" w:cstheme="majorHAnsi"/>
          <w:oMath/>
        </w:rPr>
      </w:pPr>
      <m:oMathPara>
        <m:oMath>
          <m:r>
            <w:rPr>
              <w:rFonts w:ascii="Cambria Math" w:hAnsi="Cambria Math" w:cstheme="majorHAnsi"/>
            </w:rPr>
            <m:t>f(7) = 7 - 8 log(7) ≈ 0.54 &gt; 0</m:t>
          </m:r>
        </m:oMath>
      </m:oMathPara>
    </w:p>
    <w:p w14:paraId="28D55A07" w14:textId="429DDC6F" w:rsidR="00907C49" w:rsidRPr="000230B6" w:rsidRDefault="00907C49" w:rsidP="00907C49">
      <w:pPr>
        <w:jc w:val="center"/>
        <w:rPr>
          <w:rFonts w:asciiTheme="majorHAnsi" w:hAnsiTheme="majorHAnsi" w:cstheme="majorHAnsi"/>
        </w:rPr>
      </w:pPr>
      <w:r w:rsidRPr="000230B6">
        <w:rPr>
          <w:rFonts w:asciiTheme="majorHAnsi" w:hAnsiTheme="majorHAnsi" w:cstheme="majorHAnsi"/>
          <w:highlight w:val="yellow"/>
        </w:rPr>
        <w:t xml:space="preserve">Thus, in theory, </w:t>
      </w:r>
      <w:r w:rsidRPr="000230B6">
        <w:rPr>
          <w:rFonts w:asciiTheme="majorHAnsi" w:hAnsiTheme="majorHAnsi" w:cstheme="majorHAnsi"/>
          <w:highlight w:val="yellow"/>
        </w:rPr>
        <w:t>insertion sort beats merge sort for n = 1 to 7, and merge sort becomes more efficient for n ≥ 8.</w:t>
      </w:r>
    </w:p>
    <w:sectPr w:rsidR="00907C49" w:rsidRPr="000230B6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145CE" w14:textId="77777777" w:rsidR="00422685" w:rsidRDefault="00422685">
      <w:pPr>
        <w:spacing w:line="240" w:lineRule="auto"/>
      </w:pPr>
      <w:r>
        <w:separator/>
      </w:r>
    </w:p>
  </w:endnote>
  <w:endnote w:type="continuationSeparator" w:id="0">
    <w:p w14:paraId="7DE9EDEF" w14:textId="77777777" w:rsidR="00422685" w:rsidRDefault="00422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69FF" w14:textId="77777777" w:rsidR="00422685" w:rsidRDefault="00422685">
      <w:pPr>
        <w:spacing w:line="240" w:lineRule="auto"/>
      </w:pPr>
      <w:r>
        <w:separator/>
      </w:r>
    </w:p>
  </w:footnote>
  <w:footnote w:type="continuationSeparator" w:id="0">
    <w:p w14:paraId="15D43798" w14:textId="77777777" w:rsidR="00422685" w:rsidRDefault="004226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918D" w14:textId="4F312F4E" w:rsidR="00080C97" w:rsidRDefault="00A16C05">
    <w:pPr>
      <w:pStyle w:val="Header"/>
    </w:pPr>
    <w:sdt>
      <w:sdtPr>
        <w:alias w:val="Last Name:"/>
        <w:tag w:val="Last Name:"/>
        <w:id w:val="1658178901"/>
        <w:placeholder>
          <w:docPart w:val="AFF82DB6AD334E30B76E0168BDDB55D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422685">
          <w:t>Caulfield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B66BF" w14:textId="0D33ACA9" w:rsidR="00080C97" w:rsidRDefault="00A16C05">
    <w:pPr>
      <w:pStyle w:val="Header"/>
    </w:pPr>
    <w:sdt>
      <w:sdtPr>
        <w:alias w:val="Last Name:"/>
        <w:tag w:val="Last Name:"/>
        <w:id w:val="-348181431"/>
        <w:placeholder>
          <w:docPart w:val="68B85A71CAD84CB497A8E531B69EF6D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422685">
          <w:t>Caulfield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11219821">
    <w:abstractNumId w:val="9"/>
  </w:num>
  <w:num w:numId="2" w16cid:durableId="1366445212">
    <w:abstractNumId w:val="7"/>
  </w:num>
  <w:num w:numId="3" w16cid:durableId="621500110">
    <w:abstractNumId w:val="6"/>
  </w:num>
  <w:num w:numId="4" w16cid:durableId="650910860">
    <w:abstractNumId w:val="5"/>
  </w:num>
  <w:num w:numId="5" w16cid:durableId="1032346403">
    <w:abstractNumId w:val="4"/>
  </w:num>
  <w:num w:numId="6" w16cid:durableId="226034185">
    <w:abstractNumId w:val="8"/>
  </w:num>
  <w:num w:numId="7" w16cid:durableId="1037704579">
    <w:abstractNumId w:val="3"/>
  </w:num>
  <w:num w:numId="8" w16cid:durableId="1773084550">
    <w:abstractNumId w:val="2"/>
  </w:num>
  <w:num w:numId="9" w16cid:durableId="210311165">
    <w:abstractNumId w:val="1"/>
  </w:num>
  <w:num w:numId="10" w16cid:durableId="116291824">
    <w:abstractNumId w:val="0"/>
  </w:num>
  <w:num w:numId="11" w16cid:durableId="744301482">
    <w:abstractNumId w:val="11"/>
  </w:num>
  <w:num w:numId="12" w16cid:durableId="191192220">
    <w:abstractNumId w:val="14"/>
  </w:num>
  <w:num w:numId="13" w16cid:durableId="685519187">
    <w:abstractNumId w:val="15"/>
  </w:num>
  <w:num w:numId="14" w16cid:durableId="235828072">
    <w:abstractNumId w:val="13"/>
  </w:num>
  <w:num w:numId="15" w16cid:durableId="278269521">
    <w:abstractNumId w:val="10"/>
  </w:num>
  <w:num w:numId="16" w16cid:durableId="2075152222">
    <w:abstractNumId w:val="12"/>
  </w:num>
  <w:num w:numId="17" w16cid:durableId="13427763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85"/>
    <w:rsid w:val="000230B6"/>
    <w:rsid w:val="00080C97"/>
    <w:rsid w:val="0012776D"/>
    <w:rsid w:val="0034643D"/>
    <w:rsid w:val="003E748F"/>
    <w:rsid w:val="00422685"/>
    <w:rsid w:val="006A64A8"/>
    <w:rsid w:val="007C5C8F"/>
    <w:rsid w:val="007D4B2F"/>
    <w:rsid w:val="00907C49"/>
    <w:rsid w:val="00965112"/>
    <w:rsid w:val="00A16C05"/>
    <w:rsid w:val="00A93491"/>
    <w:rsid w:val="00AB1E45"/>
    <w:rsid w:val="00B82F8F"/>
    <w:rsid w:val="00BD3A4E"/>
    <w:rsid w:val="00C26420"/>
    <w:rsid w:val="00CE0F68"/>
    <w:rsid w:val="00E21B12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49AA6"/>
  <w15:chartTrackingRefBased/>
  <w15:docId w15:val="{0ED6B5B0-BE3B-4BC9-9CB9-80760FF9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wc66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B85A71CAD84CB497A8E531B69EF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9E486-1F11-47F9-96E8-EC2224BF2CE2}"/>
      </w:docPartPr>
      <w:docPartBody>
        <w:p w:rsidR="00D35E05" w:rsidRDefault="00D35E05">
          <w:pPr>
            <w:pStyle w:val="68B85A71CAD84CB497A8E531B69EF6D0"/>
          </w:pPr>
          <w:r>
            <w:t>Table data</w:t>
          </w:r>
        </w:p>
      </w:docPartBody>
    </w:docPart>
    <w:docPart>
      <w:docPartPr>
        <w:name w:val="AFF82DB6AD334E30B76E0168BDDB5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D843D-571D-4C28-AD60-8F1066DB4277}"/>
      </w:docPartPr>
      <w:docPartBody>
        <w:p w:rsidR="00D35E05" w:rsidRDefault="00D35E05">
          <w:pPr>
            <w:pStyle w:val="AFF82DB6AD334E30B76E0168BDDB55DE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05"/>
    <w:rsid w:val="00D3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31780489BF441FA52E6363CCD2F638">
    <w:name w:val="EC31780489BF441FA52E6363CCD2F638"/>
  </w:style>
  <w:style w:type="paragraph" w:customStyle="1" w:styleId="8770214D8FBF40E397E411979F270205">
    <w:name w:val="8770214D8FBF40E397E411979F270205"/>
  </w:style>
  <w:style w:type="paragraph" w:customStyle="1" w:styleId="E7325DF864B041468A710CBED24E764C">
    <w:name w:val="E7325DF864B041468A710CBED24E764C"/>
  </w:style>
  <w:style w:type="paragraph" w:customStyle="1" w:styleId="16BD8D9F6FD44F8DA845EEC3A4329F7C">
    <w:name w:val="16BD8D9F6FD44F8DA845EEC3A4329F7C"/>
  </w:style>
  <w:style w:type="paragraph" w:customStyle="1" w:styleId="C09973CA45C948269DE60551946F64A3">
    <w:name w:val="C09973CA45C948269DE60551946F64A3"/>
  </w:style>
  <w:style w:type="paragraph" w:customStyle="1" w:styleId="4F726D4480754D39BC307377E333BF3B">
    <w:name w:val="4F726D4480754D39BC307377E333BF3B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20771CA2F5D445568CFA461A2E7820CB">
    <w:name w:val="20771CA2F5D445568CFA461A2E7820CB"/>
  </w:style>
  <w:style w:type="paragraph" w:customStyle="1" w:styleId="84EDB23893BC45D8A18F01F1D41E3772">
    <w:name w:val="84EDB23893BC45D8A18F01F1D41E3772"/>
  </w:style>
  <w:style w:type="paragraph" w:customStyle="1" w:styleId="35832E5F45E84CB8AC7F12E6D3AB38A7">
    <w:name w:val="35832E5F45E84CB8AC7F12E6D3AB38A7"/>
  </w:style>
  <w:style w:type="paragraph" w:customStyle="1" w:styleId="F80737A5E84144328CFB905CE9F1F666">
    <w:name w:val="F80737A5E84144328CFB905CE9F1F666"/>
  </w:style>
  <w:style w:type="paragraph" w:customStyle="1" w:styleId="E948DA892C904EF898513029B1A9FAC4">
    <w:name w:val="E948DA892C904EF898513029B1A9FAC4"/>
  </w:style>
  <w:style w:type="paragraph" w:customStyle="1" w:styleId="AC47603D12C044CC9E7052C5DBE94EEC">
    <w:name w:val="AC47603D12C044CC9E7052C5DBE94EEC"/>
  </w:style>
  <w:style w:type="paragraph" w:customStyle="1" w:styleId="6FBB0C83CD6843568773FC87FD29B8FC">
    <w:name w:val="6FBB0C83CD6843568773FC87FD29B8FC"/>
  </w:style>
  <w:style w:type="paragraph" w:customStyle="1" w:styleId="3135F02E74B5406F8BB3329D841FF365">
    <w:name w:val="3135F02E74B5406F8BB3329D841FF365"/>
  </w:style>
  <w:style w:type="paragraph" w:customStyle="1" w:styleId="713DC180625F470A80B43EF2ABAFFF6B">
    <w:name w:val="713DC180625F470A80B43EF2ABAFFF6B"/>
  </w:style>
  <w:style w:type="paragraph" w:customStyle="1" w:styleId="68B85A71CAD84CB497A8E531B69EF6D0">
    <w:name w:val="68B85A71CAD84CB497A8E531B69EF6D0"/>
  </w:style>
  <w:style w:type="paragraph" w:customStyle="1" w:styleId="AFF82DB6AD334E30B76E0168BDDB55DE">
    <w:name w:val="AFF82DB6AD334E30B76E0168BDDB55DE"/>
  </w:style>
  <w:style w:type="paragraph" w:customStyle="1" w:styleId="8AE75638E98D49FDB33952A3A01A5749">
    <w:name w:val="8AE75638E98D49FDB33952A3A01A5749"/>
  </w:style>
  <w:style w:type="paragraph" w:customStyle="1" w:styleId="0DCF5155D60F40C8BCB58CCF8C382FAD">
    <w:name w:val="0DCF5155D60F40C8BCB58CCF8C382FAD"/>
  </w:style>
  <w:style w:type="paragraph" w:customStyle="1" w:styleId="54748449D25E45C0922FE8676C5E12CE">
    <w:name w:val="54748449D25E45C0922FE8676C5E12CE"/>
  </w:style>
  <w:style w:type="paragraph" w:customStyle="1" w:styleId="8DF0470C24AA4422A164CC24CC6F3669">
    <w:name w:val="8DF0470C24AA4422A164CC24CC6F3669"/>
  </w:style>
  <w:style w:type="paragraph" w:customStyle="1" w:styleId="74666C569B0F4C0F83243EF7C4698EC4">
    <w:name w:val="74666C569B0F4C0F83243EF7C4698EC4"/>
  </w:style>
  <w:style w:type="paragraph" w:customStyle="1" w:styleId="8227D5673526485EACEBC6B2C938B20B">
    <w:name w:val="8227D5673526485EACEBC6B2C938B20B"/>
  </w:style>
  <w:style w:type="paragraph" w:customStyle="1" w:styleId="D4A9C349E68B4ADE8B12D553CAE0C684">
    <w:name w:val="D4A9C349E68B4ADE8B12D553CAE0C684"/>
  </w:style>
  <w:style w:type="paragraph" w:customStyle="1" w:styleId="03E0F116CF6944F7AA379BABF9267794">
    <w:name w:val="03E0F116CF6944F7AA379BABF9267794"/>
  </w:style>
  <w:style w:type="paragraph" w:customStyle="1" w:styleId="FE09E211900D445697A21DD4369F35F8">
    <w:name w:val="FE09E211900D445697A21DD4369F35F8"/>
  </w:style>
  <w:style w:type="paragraph" w:customStyle="1" w:styleId="AE7B93C7F5D34073851D95DF983C44FD">
    <w:name w:val="AE7B93C7F5D34073851D95DF983C44FD"/>
  </w:style>
  <w:style w:type="paragraph" w:customStyle="1" w:styleId="0398EB2CD57E4627A9D2F408BE0FE889">
    <w:name w:val="0398EB2CD57E4627A9D2F408BE0FE889"/>
  </w:style>
  <w:style w:type="paragraph" w:customStyle="1" w:styleId="BCB3A48CA5DD4FDF8D55EB23391E8931">
    <w:name w:val="BCB3A48CA5DD4FDF8D55EB23391E8931"/>
  </w:style>
  <w:style w:type="paragraph" w:customStyle="1" w:styleId="0C656EE34D6247E8A0CD832BC2BE0D64">
    <w:name w:val="0C656EE34D6247E8A0CD832BC2BE0D64"/>
  </w:style>
  <w:style w:type="paragraph" w:customStyle="1" w:styleId="FA49073C21E34105AA41EF13C5967F36">
    <w:name w:val="FA49073C21E34105AA41EF13C5967F36"/>
  </w:style>
  <w:style w:type="character" w:styleId="PlaceholderText">
    <w:name w:val="Placeholder Text"/>
    <w:basedOn w:val="DefaultParagraphFont"/>
    <w:uiPriority w:val="99"/>
    <w:semiHidden/>
    <w:rsid w:val="00D35E05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Caulfield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</Template>
  <TotalTime>69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Caulfield</dc:creator>
  <cp:keywords/>
  <dc:description/>
  <cp:lastModifiedBy>Noah Caulfield</cp:lastModifiedBy>
  <cp:revision>4</cp:revision>
  <dcterms:created xsi:type="dcterms:W3CDTF">2024-04-02T17:24:00Z</dcterms:created>
  <dcterms:modified xsi:type="dcterms:W3CDTF">2024-04-02T18:33:00Z</dcterms:modified>
</cp:coreProperties>
</file>